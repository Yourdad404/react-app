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BE3C03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C7F4E9C" w14:textId="1196BAEB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AF7C38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E154B31" w14:textId="45497D27" w:rsidR="001B2ABD" w:rsidRDefault="00874BBA" w:rsidP="001B2ABD">
            <w:pPr>
              <w:pStyle w:val="Title"/>
            </w:pPr>
            <w:r>
              <w:t>Aamir arshad</w:t>
            </w:r>
          </w:p>
          <w:p w14:paraId="21F26A46" w14:textId="2E9F1184" w:rsidR="001B2ABD" w:rsidRDefault="001B2ABD" w:rsidP="001B2ABD">
            <w:pPr>
              <w:pStyle w:val="Subtitle"/>
            </w:pPr>
          </w:p>
        </w:tc>
      </w:tr>
      <w:tr w:rsidR="001B2ABD" w14:paraId="147A74BE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F06A199123148F587A2623C66ED72D2"/>
              </w:placeholder>
              <w:temporary/>
              <w:showingPlcHdr/>
              <w15:appearance w15:val="hidden"/>
            </w:sdtPr>
            <w:sdtContent>
              <w:p w14:paraId="1B52E8F0" w14:textId="77777777" w:rsidR="001B2ABD" w:rsidRPr="008975C9" w:rsidRDefault="00036450" w:rsidP="00036450">
                <w:pPr>
                  <w:pStyle w:val="Heading3"/>
                </w:pPr>
                <w:r w:rsidRPr="008975C9">
                  <w:t>Profile</w:t>
                </w:r>
              </w:p>
            </w:sdtContent>
          </w:sdt>
          <w:p w14:paraId="7F0A75C8" w14:textId="41659FF3" w:rsidR="00036450" w:rsidRPr="008975C9" w:rsidRDefault="00630A30" w:rsidP="00630A30">
            <w:r w:rsidRPr="008975C9">
              <w:t xml:space="preserve">Final Year B. Tech (Electronics and Instrumentation) student with analytical skills and problem solving </w:t>
            </w:r>
            <w:proofErr w:type="gramStart"/>
            <w:r w:rsidRPr="008975C9">
              <w:t>skills .Capable</w:t>
            </w:r>
            <w:proofErr w:type="gramEnd"/>
            <w:r w:rsidRPr="008975C9">
              <w:t xml:space="preserve"> of working efficiently  both alone and as a team.</w:t>
            </w:r>
          </w:p>
          <w:p w14:paraId="4F557B35" w14:textId="77777777" w:rsidR="00036450" w:rsidRPr="008975C9" w:rsidRDefault="00036450" w:rsidP="00036450"/>
          <w:sdt>
            <w:sdtPr>
              <w:id w:val="-1954003311"/>
              <w:placeholder>
                <w:docPart w:val="5F1629B6477241029F8D69DB3E779F6D"/>
              </w:placeholder>
              <w:temporary/>
              <w:showingPlcHdr/>
              <w15:appearance w15:val="hidden"/>
            </w:sdtPr>
            <w:sdtContent>
              <w:p w14:paraId="1D647C58" w14:textId="77777777" w:rsidR="00036450" w:rsidRPr="008975C9" w:rsidRDefault="00CB0055" w:rsidP="00CB0055">
                <w:pPr>
                  <w:pStyle w:val="Heading3"/>
                </w:pPr>
                <w:r w:rsidRPr="008975C9">
                  <w:t>Contact</w:t>
                </w:r>
              </w:p>
            </w:sdtContent>
          </w:sdt>
          <w:sdt>
            <w:sdtPr>
              <w:id w:val="1111563247"/>
              <w:placeholder>
                <w:docPart w:val="577DDBAAE9E3473585B54747738535D8"/>
              </w:placeholder>
              <w:temporary/>
              <w:showingPlcHdr/>
              <w15:appearance w15:val="hidden"/>
            </w:sdtPr>
            <w:sdtContent>
              <w:p w14:paraId="3302F883" w14:textId="77777777" w:rsidR="004D3011" w:rsidRPr="008975C9" w:rsidRDefault="004D3011" w:rsidP="004D3011">
                <w:r w:rsidRPr="008975C9">
                  <w:t>PHONE:</w:t>
                </w:r>
              </w:p>
            </w:sdtContent>
          </w:sdt>
          <w:p w14:paraId="14048A71" w14:textId="648BFFD2" w:rsidR="004D3011" w:rsidRPr="008975C9" w:rsidRDefault="00630A30" w:rsidP="004D3011">
            <w:r w:rsidRPr="008975C9">
              <w:t>+91791185569</w:t>
            </w:r>
          </w:p>
          <w:p w14:paraId="0D3FC428" w14:textId="77777777" w:rsidR="004D3011" w:rsidRPr="008975C9" w:rsidRDefault="004D3011" w:rsidP="004D3011"/>
          <w:p w14:paraId="6D56746A" w14:textId="2085657D" w:rsidR="004D3011" w:rsidRPr="008975C9" w:rsidRDefault="00630A30" w:rsidP="004D3011">
            <w:pP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8975C9">
              <w:t xml:space="preserve">Linked In: </w:t>
            </w:r>
            <w:hyperlink r:id="rId6" w:history="1">
              <w:r w:rsidR="008975C9" w:rsidRPr="008975C9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</w:t>
              </w:r>
              <w:r w:rsidR="008975C9" w:rsidRPr="008975C9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aamir-arshad-developer</w:t>
              </w:r>
            </w:hyperlink>
          </w:p>
          <w:p w14:paraId="6EA6C0D7" w14:textId="674808BF" w:rsidR="008975C9" w:rsidRPr="008975C9" w:rsidRDefault="008975C9" w:rsidP="004D3011">
            <w:pP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</w:p>
          <w:p w14:paraId="28BCF93A" w14:textId="5CF6EF51" w:rsidR="004D3011" w:rsidRDefault="008975C9" w:rsidP="004D3011">
            <w:pP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8975C9"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Git</w:t>
            </w:r>
            <w:r w:rsidR="0033496F"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Hub-</w:t>
            </w:r>
            <w:hyperlink r:id="rId7" w:history="1">
              <w:r w:rsidR="00D25548" w:rsidRPr="00D25548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https://github.com/Yourdad404</w:t>
              </w:r>
            </w:hyperlink>
          </w:p>
          <w:p w14:paraId="4F6B0B14" w14:textId="77777777" w:rsidR="009D46AE" w:rsidRPr="008975C9" w:rsidRDefault="009D46AE" w:rsidP="004D3011"/>
          <w:p w14:paraId="74B1DD24" w14:textId="6F14CA7C" w:rsidR="004D3011" w:rsidRPr="008975C9" w:rsidRDefault="00630A30" w:rsidP="004D3011">
            <w:r w:rsidRPr="008975C9">
              <w:t xml:space="preserve"> GMAIL: </w:t>
            </w:r>
            <w:hyperlink r:id="rId8" w:history="1">
              <w:r w:rsidRPr="008975C9">
                <w:rPr>
                  <w:rStyle w:val="Hyperlink"/>
                </w:rPr>
                <w:t>arshadaamir09@gmail.com</w:t>
              </w:r>
            </w:hyperlink>
          </w:p>
          <w:p w14:paraId="63F0B3D7" w14:textId="72B604F1" w:rsidR="00630A30" w:rsidRPr="008975C9" w:rsidRDefault="00630A30" w:rsidP="004D3011"/>
          <w:p w14:paraId="4BE87F52" w14:textId="77777777" w:rsidR="00630A30" w:rsidRPr="008975C9" w:rsidRDefault="00630A30" w:rsidP="004D3011"/>
          <w:p w14:paraId="256190DA" w14:textId="73E0E1D7" w:rsidR="004D3011" w:rsidRPr="008975C9" w:rsidRDefault="004D3011" w:rsidP="00630A30">
            <w:pPr>
              <w:pStyle w:val="Heading3"/>
            </w:pPr>
          </w:p>
        </w:tc>
        <w:tc>
          <w:tcPr>
            <w:tcW w:w="720" w:type="dxa"/>
          </w:tcPr>
          <w:p w14:paraId="2AFECC6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AF7EA96B49341EAA5BC46B97AC52E68"/>
              </w:placeholder>
              <w:temporary/>
              <w:showingPlcHdr/>
              <w15:appearance w15:val="hidden"/>
            </w:sdtPr>
            <w:sdtContent>
              <w:p w14:paraId="0BF4FAD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046E483" w14:textId="15AA8133" w:rsidR="00036450" w:rsidRDefault="00874BBA" w:rsidP="00B359E4">
            <w:pPr>
              <w:pStyle w:val="Heading4"/>
            </w:pPr>
            <w:r>
              <w:t xml:space="preserve">Secondary Education                     </w:t>
            </w:r>
            <w:r w:rsidR="00170472">
              <w:t xml:space="preserve">  </w:t>
            </w:r>
            <w:r>
              <w:t xml:space="preserve">Higher Secondary Education                   </w:t>
            </w:r>
          </w:p>
          <w:p w14:paraId="4E26A020" w14:textId="77A0140A" w:rsidR="00874BBA" w:rsidRPr="00874BBA" w:rsidRDefault="00874BBA" w:rsidP="00874BBA">
            <w:r>
              <w:t>St.</w:t>
            </w:r>
            <w:r w:rsidR="00170472">
              <w:t xml:space="preserve"> </w:t>
            </w:r>
            <w:r>
              <w:t>Peter’s.</w:t>
            </w:r>
            <w:r w:rsidR="00170472">
              <w:t xml:space="preserve"> </w:t>
            </w:r>
            <w:r>
              <w:t>Eng</w:t>
            </w:r>
            <w:r w:rsidR="00170472">
              <w:t xml:space="preserve">. </w:t>
            </w:r>
            <w:r>
              <w:t>Med.</w:t>
            </w:r>
            <w:r w:rsidR="00170472">
              <w:t xml:space="preserve"> </w:t>
            </w:r>
            <w:r>
              <w:t>School            Indian Public School</w:t>
            </w:r>
          </w:p>
          <w:p w14:paraId="4AB96575" w14:textId="492B5094" w:rsidR="00036450" w:rsidRPr="00B359E4" w:rsidRDefault="00874BBA" w:rsidP="00B359E4">
            <w:pPr>
              <w:pStyle w:val="Date"/>
            </w:pPr>
            <w:r>
              <w:t>2006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 xml:space="preserve">2017                                        </w:t>
            </w:r>
            <w:r w:rsidR="00170472">
              <w:t xml:space="preserve"> </w:t>
            </w:r>
            <w:r>
              <w:t xml:space="preserve"> 2017-2019 </w:t>
            </w:r>
          </w:p>
          <w:p w14:paraId="45761A9C" w14:textId="1DBF0972" w:rsidR="004D3011" w:rsidRDefault="00874BBA" w:rsidP="00036450">
            <w:r>
              <w:t xml:space="preserve">9.4 CGPA                                           </w:t>
            </w:r>
            <w:r w:rsidR="00170472">
              <w:t xml:space="preserve"> </w:t>
            </w:r>
            <w:r>
              <w:t xml:space="preserve"> 78%</w:t>
            </w:r>
          </w:p>
          <w:p w14:paraId="5EE7BC18" w14:textId="77777777" w:rsidR="00036450" w:rsidRDefault="00036450" w:rsidP="00036450"/>
          <w:p w14:paraId="564868C3" w14:textId="0856170A" w:rsidR="00874BBA" w:rsidRDefault="00874BBA" w:rsidP="00874BBA">
            <w:pPr>
              <w:rPr>
                <w:b/>
                <w:bCs/>
              </w:rPr>
            </w:pPr>
            <w:r>
              <w:rPr>
                <w:b/>
                <w:bCs/>
              </w:rPr>
              <w:t>Bachelor of Technology</w:t>
            </w:r>
          </w:p>
          <w:p w14:paraId="69BE9F31" w14:textId="2974D7CD" w:rsidR="00874BBA" w:rsidRPr="00874BBA" w:rsidRDefault="00874BBA" w:rsidP="00874BBA">
            <w:r w:rsidRPr="00874BBA">
              <w:t>University of Kalyani</w:t>
            </w:r>
          </w:p>
          <w:p w14:paraId="028799C2" w14:textId="3431A578" w:rsidR="00874BBA" w:rsidRDefault="00874BBA" w:rsidP="00874BBA">
            <w:r w:rsidRPr="00874BBA">
              <w:t>Bachelor of Technology</w:t>
            </w:r>
          </w:p>
          <w:p w14:paraId="6FA5AB15" w14:textId="700FE84F" w:rsidR="00874BBA" w:rsidRPr="00874BBA" w:rsidRDefault="00874BBA" w:rsidP="00874BBA">
            <w:r>
              <w:t>Electronics and Instrumentation Engineering</w:t>
            </w:r>
            <w:r w:rsidR="00170472">
              <w:t xml:space="preserve"> </w:t>
            </w:r>
            <w:r>
              <w:t>(7.8 GPA)</w:t>
            </w:r>
          </w:p>
          <w:p w14:paraId="4E72B745" w14:textId="40330D65" w:rsidR="00036450" w:rsidRDefault="00874BBA" w:rsidP="00036450">
            <w:pPr>
              <w:pStyle w:val="Heading2"/>
            </w:pPr>
            <w:r>
              <w:t>Projects</w:t>
            </w:r>
          </w:p>
          <w:p w14:paraId="34D4C15F" w14:textId="2D01F399" w:rsidR="00036450" w:rsidRDefault="00874BBA" w:rsidP="00874BBA">
            <w:pPr>
              <w:pStyle w:val="Heading4"/>
              <w:rPr>
                <w:bCs/>
              </w:rPr>
            </w:pPr>
            <w:r>
              <w:rPr>
                <w:bCs/>
              </w:rPr>
              <w:t>Weather App</w:t>
            </w:r>
            <w:r w:rsidR="00D25548">
              <w:rPr>
                <w:bCs/>
              </w:rPr>
              <w:t xml:space="preserve"> </w:t>
            </w:r>
          </w:p>
          <w:p w14:paraId="0E7481E6" w14:textId="77777777" w:rsidR="00874BBA" w:rsidRPr="00874BBA" w:rsidRDefault="00874BBA" w:rsidP="00874BBA"/>
          <w:p w14:paraId="546C1052" w14:textId="4B67E3B0" w:rsidR="00874BBA" w:rsidRDefault="00874BBA" w:rsidP="00036450">
            <w:r>
              <w:t xml:space="preserve">This is my first </w:t>
            </w:r>
            <w:r w:rsidR="0075573D">
              <w:t xml:space="preserve">project </w:t>
            </w:r>
            <w:r>
              <w:t xml:space="preserve">which I worked on while I was learning Node </w:t>
            </w:r>
            <w:r w:rsidR="0075573D">
              <w:t>JS and Express JS.</w:t>
            </w:r>
          </w:p>
          <w:p w14:paraId="01B8C3AC" w14:textId="77777777" w:rsidR="004D3011" w:rsidRDefault="004D3011" w:rsidP="00036450"/>
          <w:p w14:paraId="28373BAF" w14:textId="7FDE319D" w:rsidR="004D3011" w:rsidRPr="004D3011" w:rsidRDefault="00170472" w:rsidP="00B359E4">
            <w:pPr>
              <w:pStyle w:val="Heading4"/>
              <w:rPr>
                <w:bCs/>
              </w:rPr>
            </w:pPr>
            <w:r>
              <w:rPr>
                <w:bCs/>
              </w:rPr>
              <w:t xml:space="preserve">Portfolio Website </w:t>
            </w:r>
            <w:r w:rsidR="00D25548">
              <w:rPr>
                <w:bCs/>
              </w:rPr>
              <w:t>(</w:t>
            </w:r>
            <w:hyperlink r:id="rId9" w:history="1">
              <w:r w:rsidR="00D25548" w:rsidRPr="00D25548">
                <w:rPr>
                  <w:rStyle w:val="Hyperlink"/>
                  <w:bCs/>
                </w:rPr>
                <w:t>Link</w:t>
              </w:r>
            </w:hyperlink>
            <w:r w:rsidR="00D25548">
              <w:rPr>
                <w:bCs/>
              </w:rPr>
              <w:t>)</w:t>
            </w:r>
          </w:p>
          <w:p w14:paraId="1F755A14" w14:textId="1FE5B517" w:rsidR="004D3011" w:rsidRPr="004D3011" w:rsidRDefault="00170472" w:rsidP="004D3011">
            <w:r>
              <w:t xml:space="preserve">I created a responsive </w:t>
            </w:r>
            <w:r w:rsidR="0075573D">
              <w:t>portfolio using react and hosted it.</w:t>
            </w:r>
          </w:p>
          <w:p w14:paraId="740D7F1D" w14:textId="77777777" w:rsidR="004D3011" w:rsidRDefault="004D3011" w:rsidP="00036450"/>
          <w:p w14:paraId="0AB2AA6E" w14:textId="521FD142" w:rsidR="004D3011" w:rsidRDefault="0075573D" w:rsidP="0075573D">
            <w:pPr>
              <w:pStyle w:val="Heading4"/>
              <w:rPr>
                <w:bCs/>
              </w:rPr>
            </w:pPr>
            <w:r>
              <w:rPr>
                <w:bCs/>
              </w:rPr>
              <w:t>Blogging Website</w:t>
            </w:r>
          </w:p>
          <w:p w14:paraId="327EDE96" w14:textId="2638CCA3" w:rsidR="0075573D" w:rsidRPr="0075573D" w:rsidRDefault="0075573D" w:rsidP="0075573D">
            <w:r>
              <w:t xml:space="preserve"> I created this website using HTML, CSS, BOOTSTRAP, </w:t>
            </w:r>
            <w:proofErr w:type="gramStart"/>
            <w:r>
              <w:t>JAVASCRIPT ,</w:t>
            </w:r>
            <w:proofErr w:type="gramEnd"/>
            <w:r>
              <w:t xml:space="preserve"> NodeJS ,Express JS</w:t>
            </w:r>
            <w:r w:rsidR="00630A30">
              <w:t xml:space="preserve"> to share write blogs in the internet.</w:t>
            </w:r>
          </w:p>
          <w:p w14:paraId="0340F57D" w14:textId="77777777" w:rsidR="004D3011" w:rsidRDefault="004D3011" w:rsidP="00036450"/>
          <w:sdt>
            <w:sdtPr>
              <w:id w:val="1669594239"/>
              <w:placeholder>
                <w:docPart w:val="012CC3FA1EBC4704A83ADDD637C718B5"/>
              </w:placeholder>
              <w:temporary/>
              <w:showingPlcHdr/>
              <w15:appearance w15:val="hidden"/>
            </w:sdtPr>
            <w:sdtContent>
              <w:p w14:paraId="6E16606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73EA65C" w14:textId="77777777" w:rsidR="00036450" w:rsidRDefault="0075573D" w:rsidP="004D3011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Computer Language</w:t>
            </w:r>
          </w:p>
          <w:p w14:paraId="756C09B6" w14:textId="77777777" w:rsidR="0075573D" w:rsidRDefault="0075573D" w:rsidP="004D3011">
            <w:pPr>
              <w:rPr>
                <w:b/>
                <w:bCs/>
                <w:noProof/>
                <w:color w:val="000000" w:themeColor="text1"/>
              </w:rPr>
            </w:pPr>
          </w:p>
          <w:p w14:paraId="6D49546B" w14:textId="77777777" w:rsidR="0075573D" w:rsidRDefault="0075573D" w:rsidP="004D3011">
            <w:pPr>
              <w:rPr>
                <w:noProof/>
                <w:color w:val="000000" w:themeColor="text1"/>
              </w:rPr>
            </w:pPr>
            <w:r w:rsidRPr="0075573D">
              <w:rPr>
                <w:noProof/>
                <w:color w:val="000000" w:themeColor="text1"/>
              </w:rPr>
              <w:t>C++, HTML , JAVASCRIPT</w:t>
            </w:r>
          </w:p>
          <w:p w14:paraId="60555169" w14:textId="77777777" w:rsidR="0075573D" w:rsidRDefault="0075573D" w:rsidP="004D3011">
            <w:pPr>
              <w:rPr>
                <w:noProof/>
                <w:color w:val="000000" w:themeColor="text1"/>
              </w:rPr>
            </w:pPr>
          </w:p>
          <w:p w14:paraId="44424F46" w14:textId="77777777" w:rsidR="0075573D" w:rsidRDefault="0075573D" w:rsidP="004D3011">
            <w:pPr>
              <w:rPr>
                <w:noProof/>
                <w:color w:val="000000" w:themeColor="text1"/>
              </w:rPr>
            </w:pPr>
          </w:p>
          <w:p w14:paraId="20992E7B" w14:textId="77777777" w:rsidR="0075573D" w:rsidRDefault="00630A30" w:rsidP="004D3011">
            <w:pPr>
              <w:rPr>
                <w:b/>
                <w:bCs/>
                <w:noProof/>
                <w:color w:val="000000" w:themeColor="text1"/>
              </w:rPr>
            </w:pPr>
            <w:r w:rsidRPr="00630A30">
              <w:rPr>
                <w:b/>
                <w:bCs/>
                <w:noProof/>
                <w:color w:val="000000" w:themeColor="text1"/>
              </w:rPr>
              <w:t>Softaware Packages</w:t>
            </w:r>
          </w:p>
          <w:p w14:paraId="17DCD539" w14:textId="77777777" w:rsidR="00630A30" w:rsidRDefault="00630A30" w:rsidP="004D3011">
            <w:pPr>
              <w:rPr>
                <w:b/>
                <w:bCs/>
                <w:noProof/>
                <w:color w:val="000000" w:themeColor="text1"/>
              </w:rPr>
            </w:pPr>
          </w:p>
          <w:p w14:paraId="29F799EC" w14:textId="5BB884E8" w:rsidR="00630A30" w:rsidRDefault="00630A30" w:rsidP="004D3011">
            <w:pPr>
              <w:rPr>
                <w:noProof/>
                <w:color w:val="000000" w:themeColor="text1"/>
              </w:rPr>
            </w:pPr>
            <w:r w:rsidRPr="00630A30">
              <w:rPr>
                <w:noProof/>
                <w:color w:val="000000" w:themeColor="text1"/>
              </w:rPr>
              <w:t>NodeJs , ExpressJs , Bootstrap</w:t>
            </w:r>
            <w:r>
              <w:rPr>
                <w:noProof/>
                <w:color w:val="000000" w:themeColor="text1"/>
              </w:rPr>
              <w:t>, ReactJs</w:t>
            </w:r>
          </w:p>
          <w:p w14:paraId="0672A004" w14:textId="77777777" w:rsidR="00630A30" w:rsidRDefault="00630A30" w:rsidP="004D3011">
            <w:pPr>
              <w:rPr>
                <w:noProof/>
                <w:color w:val="000000" w:themeColor="text1"/>
              </w:rPr>
            </w:pPr>
          </w:p>
          <w:p w14:paraId="5C2E5508" w14:textId="77777777" w:rsidR="00630A30" w:rsidRPr="00630A30" w:rsidRDefault="00630A30" w:rsidP="004D3011">
            <w:pPr>
              <w:rPr>
                <w:b/>
                <w:bCs/>
                <w:noProof/>
                <w:color w:val="000000" w:themeColor="text1"/>
              </w:rPr>
            </w:pPr>
            <w:r w:rsidRPr="00630A30">
              <w:rPr>
                <w:b/>
                <w:bCs/>
                <w:noProof/>
                <w:color w:val="000000" w:themeColor="text1"/>
              </w:rPr>
              <w:t>Data Structures and OOPS</w:t>
            </w:r>
          </w:p>
          <w:p w14:paraId="6B7C23E8" w14:textId="7880F5C2" w:rsidR="00630A30" w:rsidRPr="00630A30" w:rsidRDefault="00630A30" w:rsidP="004D3011">
            <w:pPr>
              <w:rPr>
                <w:color w:val="FFFFFF" w:themeColor="background1"/>
              </w:rPr>
            </w:pPr>
          </w:p>
        </w:tc>
      </w:tr>
    </w:tbl>
    <w:p w14:paraId="38DD616F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6060" w14:textId="77777777" w:rsidR="00081F6F" w:rsidRDefault="00081F6F" w:rsidP="000C45FF">
      <w:r>
        <w:separator/>
      </w:r>
    </w:p>
  </w:endnote>
  <w:endnote w:type="continuationSeparator" w:id="0">
    <w:p w14:paraId="1D47EFBB" w14:textId="77777777" w:rsidR="00081F6F" w:rsidRDefault="00081F6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55A3" w14:textId="77777777" w:rsidR="00081F6F" w:rsidRDefault="00081F6F" w:rsidP="000C45FF">
      <w:r>
        <w:separator/>
      </w:r>
    </w:p>
  </w:footnote>
  <w:footnote w:type="continuationSeparator" w:id="0">
    <w:p w14:paraId="5C52539B" w14:textId="77777777" w:rsidR="00081F6F" w:rsidRDefault="00081F6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F24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340702" wp14:editId="1CFD949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BA"/>
    <w:rsid w:val="00036450"/>
    <w:rsid w:val="00081F6F"/>
    <w:rsid w:val="00094499"/>
    <w:rsid w:val="000C45FF"/>
    <w:rsid w:val="000E3FD1"/>
    <w:rsid w:val="00112054"/>
    <w:rsid w:val="001317D8"/>
    <w:rsid w:val="001525E1"/>
    <w:rsid w:val="00170472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4D33"/>
    <w:rsid w:val="003156FC"/>
    <w:rsid w:val="003254B5"/>
    <w:rsid w:val="0033496F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30A30"/>
    <w:rsid w:val="00646E75"/>
    <w:rsid w:val="006771D0"/>
    <w:rsid w:val="00715FCB"/>
    <w:rsid w:val="00743101"/>
    <w:rsid w:val="0075573D"/>
    <w:rsid w:val="00764C9F"/>
    <w:rsid w:val="007775E1"/>
    <w:rsid w:val="007867A0"/>
    <w:rsid w:val="007927F5"/>
    <w:rsid w:val="00802CA0"/>
    <w:rsid w:val="00874BBA"/>
    <w:rsid w:val="008975C9"/>
    <w:rsid w:val="009260CD"/>
    <w:rsid w:val="00940A66"/>
    <w:rsid w:val="00952C25"/>
    <w:rsid w:val="009D46AE"/>
    <w:rsid w:val="00A2118D"/>
    <w:rsid w:val="00AD0A50"/>
    <w:rsid w:val="00AD76E2"/>
    <w:rsid w:val="00AE3687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25548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9F10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vanity-namedomain">
    <w:name w:val="vanity-name__domain"/>
    <w:basedOn w:val="DefaultParagraphFont"/>
    <w:rsid w:val="00630A30"/>
  </w:style>
  <w:style w:type="character" w:customStyle="1" w:styleId="break-words">
    <w:name w:val="break-words"/>
    <w:basedOn w:val="DefaultParagraphFont"/>
    <w:rsid w:val="0063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shadaamir09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ourdad404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aamir-arshad-develope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ensational-bienenstitch-7b61ac.netlify.ap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%20Arshad\AppData\Local\Microsoft\Office\16.0\DTS\en-US%7b096E33D0-E5D1-412A-A4A3-6986670B4C7C%7d\%7b7CA36F8B-EEB7-49EF-B0C1-3718719EE15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06A199123148F587A2623C66ED7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AF2F7-F50B-4AE7-8497-7AB43A70478A}"/>
      </w:docPartPr>
      <w:docPartBody>
        <w:p w:rsidR="00655562" w:rsidRDefault="00000000">
          <w:pPr>
            <w:pStyle w:val="7F06A199123148F587A2623C66ED72D2"/>
          </w:pPr>
          <w:r w:rsidRPr="00D5459D">
            <w:t>Profile</w:t>
          </w:r>
        </w:p>
      </w:docPartBody>
    </w:docPart>
    <w:docPart>
      <w:docPartPr>
        <w:name w:val="5F1629B6477241029F8D69DB3E779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D62E0-B0A6-446E-A74C-988DAD68F342}"/>
      </w:docPartPr>
      <w:docPartBody>
        <w:p w:rsidR="00655562" w:rsidRDefault="00000000">
          <w:pPr>
            <w:pStyle w:val="5F1629B6477241029F8D69DB3E779F6D"/>
          </w:pPr>
          <w:r w:rsidRPr="00CB0055">
            <w:t>Contact</w:t>
          </w:r>
        </w:p>
      </w:docPartBody>
    </w:docPart>
    <w:docPart>
      <w:docPartPr>
        <w:name w:val="577DDBAAE9E3473585B5474773853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DCF67-FDD8-4B7A-8503-FDE5F46ECD00}"/>
      </w:docPartPr>
      <w:docPartBody>
        <w:p w:rsidR="00655562" w:rsidRDefault="00000000">
          <w:pPr>
            <w:pStyle w:val="577DDBAAE9E3473585B54747738535D8"/>
          </w:pPr>
          <w:r w:rsidRPr="004D3011">
            <w:t>PHONE:</w:t>
          </w:r>
        </w:p>
      </w:docPartBody>
    </w:docPart>
    <w:docPart>
      <w:docPartPr>
        <w:name w:val="9AF7EA96B49341EAA5BC46B97AC52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91A1C-8C65-424E-AA9B-C446EA5271DC}"/>
      </w:docPartPr>
      <w:docPartBody>
        <w:p w:rsidR="00655562" w:rsidRDefault="00000000">
          <w:pPr>
            <w:pStyle w:val="9AF7EA96B49341EAA5BC46B97AC52E68"/>
          </w:pPr>
          <w:r w:rsidRPr="00036450">
            <w:t>EDUCATION</w:t>
          </w:r>
        </w:p>
      </w:docPartBody>
    </w:docPart>
    <w:docPart>
      <w:docPartPr>
        <w:name w:val="012CC3FA1EBC4704A83ADDD637C71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DB491-7946-4371-8A45-FDD3D3EF97D4}"/>
      </w:docPartPr>
      <w:docPartBody>
        <w:p w:rsidR="00655562" w:rsidRDefault="00000000">
          <w:pPr>
            <w:pStyle w:val="012CC3FA1EBC4704A83ADDD637C718B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98"/>
    <w:rsid w:val="004B5398"/>
    <w:rsid w:val="00655562"/>
    <w:rsid w:val="00C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06A199123148F587A2623C66ED72D2">
    <w:name w:val="7F06A199123148F587A2623C66ED72D2"/>
  </w:style>
  <w:style w:type="paragraph" w:customStyle="1" w:styleId="5F1629B6477241029F8D69DB3E779F6D">
    <w:name w:val="5F1629B6477241029F8D69DB3E779F6D"/>
  </w:style>
  <w:style w:type="paragraph" w:customStyle="1" w:styleId="577DDBAAE9E3473585B54747738535D8">
    <w:name w:val="577DDBAAE9E3473585B54747738535D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AF7EA96B49341EAA5BC46B97AC52E68">
    <w:name w:val="9AF7EA96B49341EAA5BC46B97AC52E6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12CC3FA1EBC4704A83ADDD637C718B5">
    <w:name w:val="012CC3FA1EBC4704A83ADDD637C718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{7CA36F8B-EEB7-49EF-B0C1-3718719EE15F}tf00546271_win32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2022-10-09T10:24:00Z</dcterms:created>
  <dcterms:modified xsi:type="dcterms:W3CDTF">2022-10-12T09:51:00Z</dcterms:modified>
</cp:coreProperties>
</file>